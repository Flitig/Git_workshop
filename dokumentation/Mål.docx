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CV-namn"/>
        <w:tag w:val="CV-namn"/>
        <w:id w:val="-924265653"/>
        <w:placeholder>
          <w:docPart w:val="77D0530E33FF469DAB5CF93BDD525100"/>
        </w:placeholder>
        <w:docPartList>
          <w:docPartGallery w:val="Quick Parts"/>
          <w:docPartCategory w:val=" CV-namn"/>
        </w:docPartList>
      </w:sdtPr>
      <w:sdtEndPr/>
      <w:sdtContent>
        <w:p w:rsidR="002A0C74" w:rsidRDefault="00F374A0">
          <w:sdt>
            <w:sdtPr>
              <w:id w:val="1404875842"/>
              <w:placeholder>
                <w:docPart w:val="D86AA09BDE5741249B1E1B316433B09A"/>
              </w:placeholder>
              <w:date w:fullDate="2017-01-28T00:00:00Z">
                <w:dateFormat w:val="yyyy-MM-dd"/>
                <w:lid w:val="sv-SE"/>
                <w:storeMappedDataAs w:val="dateTime"/>
                <w:calendar w:val="gregorian"/>
              </w:date>
            </w:sdtPr>
            <w:sdtEndPr/>
            <w:sdtContent>
              <w:r w:rsidR="004F4829">
                <w:t>2017-01-28</w:t>
              </w:r>
            </w:sdtContent>
          </w:sdt>
          <w:r>
            <w:t xml:space="preserve"> </w:t>
          </w:r>
        </w:p>
        <w:p w:rsidR="002A0C74" w:rsidRDefault="00F374A0">
          <w:pPr>
            <w:pStyle w:val="Namn"/>
          </w:pPr>
          <w:sdt>
            <w:sdtPr>
              <w:alias w:val="Författare"/>
              <w:tag w:val=""/>
              <w:id w:val="1823003119"/>
              <w:placeholder>
                <w:docPart w:val="E88BE87D55434D15A3D5F3ACF61925A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2376B">
                <w:t>Christoffer Nordvall</w:t>
              </w:r>
            </w:sdtContent>
          </w:sdt>
        </w:p>
        <w:sdt>
          <w:sdtPr>
            <w:rPr>
              <w:lang w:val="en-GB"/>
            </w:rPr>
            <w:alias w:val="Telefon"/>
            <w:tag w:val=""/>
            <w:id w:val="1357783703"/>
            <w:placeholder>
              <w:docPart w:val="8007D9E1B620490B9C194C2D0D1285E1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2A0C74" w:rsidRPr="004F4829" w:rsidRDefault="00B039D1">
              <w:pPr>
                <w:pStyle w:val="Telefon"/>
                <w:rPr>
                  <w:lang w:val="en-GB"/>
                </w:rPr>
              </w:pPr>
              <w:r>
                <w:rPr>
                  <w:lang w:val="en-GB"/>
                </w:rPr>
                <w:t>0733710</w:t>
              </w:r>
              <w:r w:rsidR="0062376B">
                <w:rPr>
                  <w:lang w:val="en-GB"/>
                </w:rPr>
                <w:t>187</w:t>
              </w:r>
            </w:p>
          </w:sdtContent>
        </w:sdt>
        <w:p w:rsidR="002A0C74" w:rsidRPr="004F4829" w:rsidRDefault="002A0C74">
          <w:pPr>
            <w:pStyle w:val="Namn"/>
            <w:rPr>
              <w:lang w:val="en-GB"/>
            </w:rPr>
          </w:pPr>
        </w:p>
        <w:sdt>
          <w:sdtPr>
            <w:rPr>
              <w:lang w:val="en-GB"/>
            </w:rPr>
            <w:alias w:val="E-postadress"/>
            <w:tag w:val=""/>
            <w:id w:val="527535243"/>
            <w:placeholder>
              <w:docPart w:val="7430BA69566B46E19D2B55CE1AD7769E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2A0C74" w:rsidRPr="004F4829" w:rsidRDefault="004F4829">
              <w:pPr>
                <w:pStyle w:val="Avsndarensadress"/>
                <w:rPr>
                  <w:lang w:val="en-GB"/>
                </w:rPr>
              </w:pPr>
              <w:r w:rsidRPr="004F4829">
                <w:rPr>
                  <w:lang w:val="en-GB"/>
                </w:rPr>
                <w:t>Christoffer.Nordvall@Beamonpeople.se</w:t>
              </w:r>
            </w:p>
          </w:sdtContent>
        </w:sdt>
        <w:sdt>
          <w:sdtPr>
            <w:rPr>
              <w:lang w:val="en-GB"/>
            </w:rPr>
            <w:alias w:val="Adress"/>
            <w:tag w:val=""/>
            <w:id w:val="539556739"/>
            <w:placeholder>
              <w:docPart w:val="94FF69DEC7244217B7D043234367D3C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2A0C74" w:rsidRPr="004F4829" w:rsidRDefault="004F4829">
              <w:pPr>
                <w:pStyle w:val="Avsndarensadress"/>
                <w:rPr>
                  <w:lang w:val="en-GB"/>
                </w:rPr>
              </w:pPr>
              <w:r w:rsidRPr="004F4829">
                <w:rPr>
                  <w:lang w:val="en-GB"/>
                </w:rPr>
                <w:t>Mariatorget 1A</w:t>
              </w:r>
            </w:p>
          </w:sdtContent>
        </w:sdt>
        <w:sdt>
          <w:sdtPr>
            <w:rPr>
              <w:rStyle w:val="Platshllartext"/>
              <w:color w:val="000000"/>
            </w:rPr>
            <w:id w:val="1753779621"/>
            <w:placeholder>
              <w:docPart w:val="2F190715E0E2425986EA22887421DC80"/>
            </w:placeholder>
            <w:text/>
          </w:sdtPr>
          <w:sdtEndPr>
            <w:rPr>
              <w:rStyle w:val="Platshllartext"/>
            </w:rPr>
          </w:sdtEndPr>
          <w:sdtContent>
            <w:p w:rsidR="002A0C74" w:rsidRDefault="004F4829">
              <w:pPr>
                <w:pStyle w:val="Avsndarensadress"/>
              </w:pPr>
              <w:r>
                <w:rPr>
                  <w:rStyle w:val="Platshllartext"/>
                  <w:color w:val="000000"/>
                </w:rPr>
                <w:t>http://www.beamonpeople.se</w:t>
              </w:r>
            </w:p>
          </w:sdtContent>
        </w:sdt>
        <w:p w:rsidR="002A0C74" w:rsidRDefault="00F374A0"/>
      </w:sdtContent>
    </w:sdt>
    <w:p w:rsidR="002A0C74" w:rsidRDefault="00F374A0">
      <w:pPr>
        <w:pStyle w:val="Avsnittsrubrik"/>
      </w:pPr>
      <w:r>
        <w:t>Mål</w:t>
      </w:r>
    </w:p>
    <w:p w:rsidR="002A0C74" w:rsidRDefault="004F4829">
      <w:r>
        <w:t>Få en grundförståelse för hur versionshanteringssystemet GIT</w:t>
      </w:r>
      <w:r w:rsidR="009212BC">
        <w:t xml:space="preserve"> (av Linus Torvalds) fungerar.</w:t>
      </w:r>
      <w:r>
        <w:t xml:space="preserve"> </w:t>
      </w:r>
      <w:r w:rsidR="009212BC">
        <w:t>Hur man använder d</w:t>
      </w:r>
      <w:r w:rsidR="0061237F">
        <w:t>et i det dagliga arbetet,</w:t>
      </w:r>
      <w:r w:rsidR="009212BC">
        <w:t xml:space="preserve"> underlättar uppföljning och</w:t>
      </w:r>
      <w:bookmarkStart w:id="0" w:name="_GoBack"/>
      <w:bookmarkEnd w:id="0"/>
      <w:r w:rsidR="009212BC">
        <w:t xml:space="preserve"> sa</w:t>
      </w:r>
      <w:r w:rsidR="003620CB">
        <w:t>marbete</w:t>
      </w:r>
      <w:r w:rsidR="009212BC">
        <w:t xml:space="preserve"> mellan utvecklare som jobbar med </w:t>
      </w:r>
      <w:r w:rsidR="003620CB">
        <w:t>samma källkod</w:t>
      </w:r>
      <w:r w:rsidR="009212BC">
        <w:t xml:space="preserve">.  </w:t>
      </w:r>
      <w:r>
        <w:t xml:space="preserve"> </w:t>
      </w:r>
    </w:p>
    <w:p w:rsidR="002A0C74" w:rsidRDefault="009212BC">
      <w:pPr>
        <w:pStyle w:val="Avsnittsrubrik"/>
      </w:pPr>
      <w:r>
        <w:t>Teori</w:t>
      </w:r>
      <w:r w:rsidR="0061237F">
        <w:t xml:space="preserve"> </w:t>
      </w:r>
    </w:p>
    <w:p w:rsidR="002A0C74" w:rsidRDefault="002A0C74">
      <w:pPr>
        <w:pStyle w:val="Underavsnitt-datum"/>
        <w:spacing w:after="0"/>
        <w:rPr>
          <w:rStyle w:val="Starkbetoning"/>
        </w:rPr>
      </w:pPr>
    </w:p>
    <w:p w:rsidR="0061237F" w:rsidRDefault="0061237F">
      <w:pPr>
        <w:pStyle w:val="Liststycke"/>
        <w:numPr>
          <w:ilvl w:val="0"/>
          <w:numId w:val="4"/>
        </w:numPr>
        <w:spacing w:after="0"/>
        <w:ind w:left="288" w:hanging="288"/>
      </w:pPr>
      <w:r>
        <w:t>Lingo</w:t>
      </w:r>
    </w:p>
    <w:p w:rsidR="002A0C74" w:rsidRDefault="003620CB">
      <w:pPr>
        <w:pStyle w:val="Liststycke"/>
        <w:numPr>
          <w:ilvl w:val="0"/>
          <w:numId w:val="4"/>
        </w:numPr>
        <w:spacing w:after="0"/>
        <w:ind w:left="288" w:hanging="288"/>
      </w:pPr>
      <w:r>
        <w:t>K</w:t>
      </w:r>
      <w:r w:rsidR="0061237F">
        <w:t>ommandobaserat verktyg</w:t>
      </w:r>
    </w:p>
    <w:p w:rsidR="0061237F" w:rsidRDefault="0061237F">
      <w:pPr>
        <w:pStyle w:val="Liststycke"/>
        <w:numPr>
          <w:ilvl w:val="0"/>
          <w:numId w:val="4"/>
        </w:numPr>
        <w:spacing w:after="0"/>
        <w:ind w:left="288" w:hanging="288"/>
      </w:pPr>
      <w:r>
        <w:t>Arbeta utifrån olika förutsättningar</w:t>
      </w:r>
    </w:p>
    <w:p w:rsidR="0061237F" w:rsidRDefault="0061237F">
      <w:pPr>
        <w:pStyle w:val="Liststycke"/>
        <w:numPr>
          <w:ilvl w:val="0"/>
          <w:numId w:val="4"/>
        </w:numPr>
        <w:spacing w:after="0"/>
        <w:ind w:left="288" w:hanging="288"/>
      </w:pPr>
      <w:r>
        <w:t>Vad händer bakom</w:t>
      </w:r>
    </w:p>
    <w:p w:rsidR="002A0C74" w:rsidRDefault="009212BC" w:rsidP="0061237F">
      <w:pPr>
        <w:pStyle w:val="Avsnittsrubrik"/>
        <w:rPr>
          <w:rFonts w:asciiTheme="minorHAnsi" w:eastAsiaTheme="minorHAnsi" w:hAnsiTheme="minorHAnsi" w:cstheme="minorBidi"/>
          <w:b w:val="0"/>
          <w:bCs w:val="0"/>
          <w:color w:val="auto"/>
          <w:sz w:val="21"/>
          <w:szCs w:val="22"/>
          <w14:numForm w14:val="default"/>
        </w:rPr>
      </w:pPr>
      <w:r>
        <w:t>Workshop</w:t>
      </w:r>
    </w:p>
    <w:p w:rsidR="0061237F" w:rsidRDefault="0061237F" w:rsidP="0061237F">
      <w:pPr>
        <w:pStyle w:val="Liststycke"/>
        <w:numPr>
          <w:ilvl w:val="0"/>
          <w:numId w:val="6"/>
        </w:numPr>
      </w:pPr>
      <w:r>
        <w:t>Skapa</w:t>
      </w:r>
      <w:r w:rsidR="003620CB">
        <w:t>, underhålla och följa upp</w:t>
      </w:r>
      <w:r>
        <w:t xml:space="preserve"> ett Git Repo.</w:t>
      </w:r>
    </w:p>
    <w:p w:rsidR="003620CB" w:rsidRDefault="003620CB" w:rsidP="0061237F">
      <w:pPr>
        <w:pStyle w:val="Liststycke"/>
        <w:numPr>
          <w:ilvl w:val="0"/>
          <w:numId w:val="6"/>
        </w:numPr>
      </w:pPr>
      <w:r>
        <w:t>Formen för att arbeta tillsammans</w:t>
      </w:r>
    </w:p>
    <w:p w:rsidR="0061237F" w:rsidRDefault="0061237F" w:rsidP="0061237F">
      <w:pPr>
        <w:pStyle w:val="Liststycke"/>
        <w:numPr>
          <w:ilvl w:val="0"/>
          <w:numId w:val="6"/>
        </w:numPr>
      </w:pPr>
      <w:r>
        <w:t>Konflikthantering</w:t>
      </w:r>
    </w:p>
    <w:p w:rsidR="0061237F" w:rsidRPr="0061237F" w:rsidRDefault="003620CB" w:rsidP="0061237F">
      <w:pPr>
        <w:pStyle w:val="Liststycke"/>
        <w:numPr>
          <w:ilvl w:val="0"/>
          <w:numId w:val="6"/>
        </w:numPr>
      </w:pPr>
      <w:r>
        <w:t>Lösningar på vanliga problem</w:t>
      </w:r>
    </w:p>
    <w:p w:rsidR="002A0C74" w:rsidRDefault="009212BC">
      <w:pPr>
        <w:pStyle w:val="Avsnittsrubrik"/>
      </w:pPr>
      <w:r>
        <w:t>Ytterliggare workshops som bygger på GIT</w:t>
      </w:r>
    </w:p>
    <w:p w:rsidR="009212BC" w:rsidRDefault="009212BC">
      <w:pPr>
        <w:pStyle w:val="Liststycke"/>
        <w:numPr>
          <w:ilvl w:val="0"/>
          <w:numId w:val="4"/>
        </w:numPr>
        <w:spacing w:after="0"/>
        <w:ind w:left="288" w:hanging="288"/>
      </w:pPr>
      <w:r>
        <w:t xml:space="preserve">Release strategier och drift </w:t>
      </w:r>
    </w:p>
    <w:p w:rsidR="009212BC" w:rsidRDefault="009212BC">
      <w:pPr>
        <w:pStyle w:val="Liststycke"/>
        <w:numPr>
          <w:ilvl w:val="0"/>
          <w:numId w:val="4"/>
        </w:numPr>
        <w:spacing w:after="0"/>
        <w:ind w:left="288" w:hanging="288"/>
      </w:pPr>
      <w:r>
        <w:t>Github och Hubot</w:t>
      </w:r>
    </w:p>
    <w:p w:rsidR="002A0C74" w:rsidRDefault="009212BC">
      <w:pPr>
        <w:pStyle w:val="Liststycke"/>
        <w:numPr>
          <w:ilvl w:val="0"/>
          <w:numId w:val="4"/>
        </w:numPr>
        <w:spacing w:after="0"/>
        <w:ind w:left="288" w:hanging="288"/>
      </w:pPr>
      <w:r>
        <w:t>Automation och D</w:t>
      </w:r>
      <w:r w:rsidR="003620CB">
        <w:t>evO</w:t>
      </w:r>
      <w:r>
        <w:t>ps</w:t>
      </w:r>
    </w:p>
    <w:p w:rsidR="009212BC" w:rsidRDefault="009212BC">
      <w:pPr>
        <w:pStyle w:val="Liststycke"/>
        <w:numPr>
          <w:ilvl w:val="0"/>
          <w:numId w:val="4"/>
        </w:numPr>
        <w:spacing w:after="0"/>
        <w:ind w:left="288" w:hanging="288"/>
      </w:pPr>
      <w:r>
        <w:t>Automatiserad projektledning och kodkvalité</w:t>
      </w:r>
    </w:p>
    <w:p w:rsidR="002A0C74" w:rsidRDefault="002A0C74">
      <w:pPr>
        <w:spacing w:after="200" w:line="276" w:lineRule="auto"/>
      </w:pPr>
    </w:p>
    <w:sectPr w:rsidR="002A0C74">
      <w:headerReference w:type="even" r:id="rId10"/>
      <w:footerReference w:type="even" r:id="rId11"/>
      <w:footerReference w:type="default" r:id="rId12"/>
      <w:headerReference w:type="first" r:id="rId13"/>
      <w:pgSz w:w="11907" w:h="16839"/>
      <w:pgMar w:top="3061" w:right="1418" w:bottom="1418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A0" w:rsidRDefault="00F374A0">
      <w:pPr>
        <w:spacing w:after="0" w:line="240" w:lineRule="auto"/>
      </w:pPr>
      <w:r>
        <w:separator/>
      </w:r>
    </w:p>
  </w:endnote>
  <w:endnote w:type="continuationSeparator" w:id="0">
    <w:p w:rsidR="00F374A0" w:rsidRDefault="00F3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74" w:rsidRDefault="00F374A0">
    <w:pPr>
      <w:pStyle w:val="Sidfot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ktange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" fillcolor="#675e47 [3215]" stroked="f" strokeweight="2pt">
              <v:path arrowok="t"/>
              <v:textbox>
                <w:txbxContent>
                  <w:p w:rsidR="002A0C74" w:rsidRDefault="002A0C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unMvgh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2A0C74" w:rsidRDefault="002A0C7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ubbel hakparent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A0C74" w:rsidRDefault="00F374A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ubbel hakparentes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" filled="t" fillcolor="#a9a57c [3204]" strokecolor="white [3212]" strokeweight="1pt">
              <v:path arrowok="t"/>
              <v:textbox inset="0,,0">
                <w:txbxContent>
                  <w:p w:rsidR="002A0C74" w:rsidRDefault="00F374A0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74" w:rsidRDefault="00F374A0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DE5727C" id="Rektangel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ktange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" fillcolor="#675e47 [3215]" stroked="f" strokeweight="2pt">
              <v:path arrowok="t"/>
              <v:textbox>
                <w:txbxContent>
                  <w:p w:rsidR="002A0C74" w:rsidRDefault="002A0C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BMh0Ii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2A0C74" w:rsidRDefault="002A0C7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ubbel hakparentes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2A0C74" w:rsidRDefault="00F374A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" filled="t" fillcolor="#a9a57c [3204]" strokecolor="white [3212]" strokeweight="1pt">
              <v:path arrowok="t"/>
              <v:textbox inset="0,,0">
                <w:txbxContent>
                  <w:p w:rsidR="002A0C74" w:rsidRDefault="00F374A0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A0" w:rsidRDefault="00F374A0">
      <w:pPr>
        <w:spacing w:after="0" w:line="240" w:lineRule="auto"/>
      </w:pPr>
      <w:r>
        <w:separator/>
      </w:r>
    </w:p>
  </w:footnote>
  <w:footnote w:type="continuationSeparator" w:id="0">
    <w:p w:rsidR="00F374A0" w:rsidRDefault="00F37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74" w:rsidRDefault="00F374A0">
    <w:pPr>
      <w:pStyle w:val="Sidhuvud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15199D2" id="Rektangel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ruta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0C74" w:rsidRDefault="00F374A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Återuppta: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ruta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" fillcolor="#675e47 [3215]" stroked="f" strokeweight=".5pt">
              <v:path arrowok="t"/>
              <v:textbox style="layout-flow:vertical;mso-layout-flow-alt:bottom-to-top">
                <w:txbxContent>
                  <w:p w:rsidR="002A0C74" w:rsidRDefault="00F374A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Återuppta: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ktangel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PkkrwM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2A0C74" w:rsidRDefault="002A0C74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ktange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ktangel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" fillcolor="#675e47 [3215]" stroked="f" strokeweight="2pt">
              <v:path arrowok="t"/>
              <v:textbox>
                <w:txbxContent>
                  <w:p w:rsidR="002A0C74" w:rsidRDefault="002A0C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C74" w:rsidRDefault="00F374A0">
    <w:pPr>
      <w:pStyle w:val="Sidhuvud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F63F7E9" id="Rektangel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k11oOosCAABr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ktange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" fillcolor="#675e47 [3215]" stroked="f" strokeweight="2pt">
              <v:path arrowok="t"/>
              <v:textbox>
                <w:txbxContent>
                  <w:p w:rsidR="002A0C74" w:rsidRDefault="002A0C7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ktangel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A0C74" w:rsidRDefault="002A0C74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CoufeKEQIA&#10;AIM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2A0C74" w:rsidRDefault="002A0C74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72478"/>
    <w:multiLevelType w:val="hybridMultilevel"/>
    <w:tmpl w:val="981045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1304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829"/>
    <w:rsid w:val="002A0C74"/>
    <w:rsid w:val="003620CB"/>
    <w:rsid w:val="004570B2"/>
    <w:rsid w:val="004F4829"/>
    <w:rsid w:val="0061237F"/>
    <w:rsid w:val="0062376B"/>
    <w:rsid w:val="009212BC"/>
    <w:rsid w:val="00B039D1"/>
    <w:rsid w:val="00F374A0"/>
    <w:rsid w:val="00FC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827767"/>
  <w15:docId w15:val="{8AC9CC4E-8BBB-456B-A1BD-60F3CDC5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Rubrik1">
    <w:name w:val="heading 1"/>
    <w:basedOn w:val="Normal"/>
    <w:next w:val="Normal"/>
    <w:link w:val="Rubrik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Format1">
    <w:name w:val="Format1"/>
    <w:basedOn w:val="Normaltabel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stycke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Rubrik1Char">
    <w:name w:val="Rubrik 1 Char"/>
    <w:basedOn w:val="Standardstycketeckensnitt"/>
    <w:link w:val="Rubrik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Rubrik2Char">
    <w:name w:val="Rubrik 2 Char"/>
    <w:basedOn w:val="Standardstycketeckensnitt"/>
    <w:link w:val="Rubrik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Rubrik5Char">
    <w:name w:val="Rubrik 5 Char"/>
    <w:basedOn w:val="Standardstycketeckensnitt"/>
    <w:link w:val="Rubrik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Rubrik6Char">
    <w:name w:val="Rubrik 6 Char"/>
    <w:basedOn w:val="Standardstycketeckensnitt"/>
    <w:link w:val="Rubrik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Rubrik8Char">
    <w:name w:val="Rubrik 8 Char"/>
    <w:basedOn w:val="Standardstycketeckensnitt"/>
    <w:link w:val="Rubrik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Beskrivning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Rubrik">
    <w:name w:val="Title"/>
    <w:basedOn w:val="Normal"/>
    <w:next w:val="Normal"/>
    <w:link w:val="Rubrik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RubrikChar">
    <w:name w:val="Rubrik Char"/>
    <w:basedOn w:val="Standardstycketeckensnitt"/>
    <w:link w:val="Rubrik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Underrubrik">
    <w:name w:val="Subtitle"/>
    <w:basedOn w:val="Normal"/>
    <w:next w:val="Normal"/>
    <w:link w:val="Underrubrik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UnderrubrikChar">
    <w:name w:val="Underrubrik Char"/>
    <w:basedOn w:val="Standardstycketeckensnitt"/>
    <w:link w:val="Underrubrik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Stark">
    <w:name w:val="Strong"/>
    <w:basedOn w:val="Standardstycketeckensnitt"/>
    <w:uiPriority w:val="22"/>
    <w:qFormat/>
    <w:rPr>
      <w:b/>
      <w:bCs/>
      <w14:numForm w14:val="oldStyle"/>
    </w:rPr>
  </w:style>
  <w:style w:type="character" w:styleId="Betoning">
    <w:name w:val="Emphasis"/>
    <w:basedOn w:val="Standardstycketeckensnitt"/>
    <w:uiPriority w:val="20"/>
    <w:qFormat/>
    <w:rPr>
      <w:i/>
      <w:iCs/>
      <w:color w:val="auto"/>
    </w:rPr>
  </w:style>
  <w:style w:type="paragraph" w:styleId="Ingetavstnd">
    <w:name w:val="No Spacing"/>
    <w:link w:val="IngetavstndChar"/>
    <w:uiPriority w:val="1"/>
    <w:qFormat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CitatChar">
    <w:name w:val="Citat Char"/>
    <w:basedOn w:val="Standardstycketeckensnitt"/>
    <w:link w:val="Citat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Starktcitat">
    <w:name w:val="Intense Quote"/>
    <w:basedOn w:val="Normal"/>
    <w:next w:val="Normal"/>
    <w:link w:val="Starktcitat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StarktcitatChar">
    <w:name w:val="Starkt citat Char"/>
    <w:basedOn w:val="Standardstycketeckensnitt"/>
    <w:link w:val="Starktcitat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Diskretbetoning">
    <w:name w:val="Subtle Emphasis"/>
    <w:basedOn w:val="Standardstycketeckensnitt"/>
    <w:uiPriority w:val="19"/>
    <w:qFormat/>
    <w:rPr>
      <w:i/>
      <w:iCs/>
      <w:color w:val="auto"/>
    </w:rPr>
  </w:style>
  <w:style w:type="character" w:styleId="Starkbetoning">
    <w:name w:val="Intense Emphasis"/>
    <w:aliases w:val="Underavsnitt med stark betoning"/>
    <w:basedOn w:val="Standardstycketeckensnitt"/>
    <w:uiPriority w:val="21"/>
    <w:qFormat/>
    <w:rPr>
      <w:b/>
      <w:bCs/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Pr>
      <w:smallCaps/>
      <w:color w:val="auto"/>
      <w:u w:val="single"/>
    </w:rPr>
  </w:style>
  <w:style w:type="character" w:styleId="Starkreferens">
    <w:name w:val="Intense Reference"/>
    <w:basedOn w:val="Standardstycketeckensnitt"/>
    <w:uiPriority w:val="32"/>
    <w:qFormat/>
    <w:rPr>
      <w:b/>
      <w:bCs/>
      <w:smallCaps/>
      <w:color w:val="auto"/>
      <w:spacing w:val="5"/>
      <w:u w:val="single"/>
    </w:rPr>
  </w:style>
  <w:style w:type="character" w:styleId="Bokenstitel">
    <w:name w:val="Book Title"/>
    <w:basedOn w:val="Standardstycketeckensnitt"/>
    <w:uiPriority w:val="33"/>
    <w:qFormat/>
    <w:rPr>
      <w:b/>
      <w:bCs/>
      <w:caps w:val="0"/>
      <w:smallCaps/>
      <w:spacing w:val="1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tshllartext">
    <w:name w:val="Placeholder Text"/>
    <w:basedOn w:val="Standardstycketeckensnitt"/>
    <w:uiPriority w:val="99"/>
    <w:rPr>
      <w:color w:val="808080"/>
    </w:rPr>
  </w:style>
  <w:style w:type="paragraph" w:styleId="Ballongtext">
    <w:name w:val="Balloon Text"/>
    <w:basedOn w:val="Normal"/>
    <w:link w:val="Ballong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Pr>
      <w:rFonts w:ascii="Tahoma" w:hAnsi="Tahoma" w:cs="Tahoma"/>
      <w:sz w:val="16"/>
      <w:szCs w:val="16"/>
    </w:rPr>
  </w:style>
  <w:style w:type="paragraph" w:customStyle="1" w:styleId="Avsnittsrubrik">
    <w:name w:val="Avsnittsrubrik"/>
    <w:basedOn w:val="Rubrik1"/>
    <w:next w:val="Normal"/>
    <w:qFormat/>
    <w:rPr>
      <w:b/>
      <w:color w:val="675E47" w:themeColor="text2"/>
      <w:sz w:val="24"/>
    </w:rPr>
  </w:style>
  <w:style w:type="character" w:customStyle="1" w:styleId="IngetavstndChar">
    <w:name w:val="Inget avstånd Char"/>
    <w:basedOn w:val="Standardstycketeckensnitt"/>
    <w:link w:val="Ingetavstnd"/>
    <w:uiPriority w:val="1"/>
  </w:style>
  <w:style w:type="paragraph" w:customStyle="1" w:styleId="Underavsnitt">
    <w:name w:val="Underavsnitt"/>
    <w:basedOn w:val="Rubrik2"/>
    <w:qFormat/>
    <w:pPr>
      <w:spacing w:before="0"/>
    </w:pPr>
    <w:rPr>
      <w:color w:val="A9A57C" w:themeColor="accent1"/>
      <w:sz w:val="21"/>
    </w:rPr>
  </w:style>
  <w:style w:type="paragraph" w:customStyle="1" w:styleId="Namn">
    <w:name w:val="Namn"/>
    <w:basedOn w:val="Rubrik"/>
    <w:qFormat/>
    <w:rPr>
      <w:b/>
      <w:sz w:val="28"/>
      <w:szCs w:val="28"/>
    </w:rPr>
  </w:style>
  <w:style w:type="paragraph" w:customStyle="1" w:styleId="Underavsnitt-datum">
    <w:name w:val="Underavsnitt - datum"/>
    <w:basedOn w:val="Normal"/>
    <w:qFormat/>
  </w:style>
  <w:style w:type="paragraph" w:styleId="Sidhuvud">
    <w:name w:val="header"/>
    <w:basedOn w:val="Normal"/>
    <w:link w:val="Sidhuvud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</w:style>
  <w:style w:type="paragraph" w:styleId="Sidfot">
    <w:name w:val="footer"/>
    <w:basedOn w:val="Normal"/>
    <w:link w:val="Sidfo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</w:style>
  <w:style w:type="paragraph" w:customStyle="1" w:styleId="Telefon">
    <w:name w:val="Telefon"/>
    <w:basedOn w:val="Ingetavstnd"/>
    <w:qFormat/>
    <w:rPr>
      <w:sz w:val="24"/>
    </w:rPr>
  </w:style>
  <w:style w:type="paragraph" w:customStyle="1" w:styleId="Avsndarensadress">
    <w:name w:val="Avsändarens adress"/>
    <w:basedOn w:val="Ingetavstnd"/>
    <w:qFormat/>
    <w:pPr>
      <w:spacing w:line="274" w:lineRule="auto"/>
    </w:pPr>
    <w:rPr>
      <w:sz w:val="21"/>
    </w:rPr>
  </w:style>
  <w:style w:type="paragraph" w:customStyle="1" w:styleId="Underavsnitt-text">
    <w:name w:val="Underavsnitt - text"/>
    <w:basedOn w:val="Punktlista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Punktlista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Avslutandetext">
    <w:name w:val="Closing"/>
    <w:basedOn w:val="Normal"/>
    <w:link w:val="Avslutandetext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AvslutandetextChar">
    <w:name w:val="Avslutande text Char"/>
    <w:basedOn w:val="Standardstycketeckensnitt"/>
    <w:link w:val="Avslutandetext"/>
    <w:uiPriority w:val="5"/>
    <w:rPr>
      <w:b/>
      <w:color w:val="auto"/>
      <w:sz w:val="21"/>
    </w:rPr>
  </w:style>
  <w:style w:type="paragraph" w:customStyle="1" w:styleId="Mottagarensadress">
    <w:name w:val="Mottagarens adress"/>
    <w:basedOn w:val="Ingetavstnd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Inledning">
    <w:name w:val="Salutation"/>
    <w:basedOn w:val="Ingetavstnd"/>
    <w:next w:val="Normal"/>
    <w:link w:val="Inledning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InledningChar">
    <w:name w:val="Inledning Char"/>
    <w:basedOn w:val="Standardstycketeckensnitt"/>
    <w:link w:val="Inledning"/>
    <w:uiPriority w:val="4"/>
    <w:rPr>
      <w:b/>
      <w:color w:val="auto"/>
      <w:sz w:val="21"/>
    </w:rPr>
  </w:style>
  <w:style w:type="paragraph" w:styleId="Signatur">
    <w:name w:val="Signature"/>
    <w:basedOn w:val="Normal"/>
    <w:link w:val="SignaturChar"/>
    <w:uiPriority w:val="99"/>
    <w:unhideWhenUsed/>
    <w:pPr>
      <w:contextualSpacing/>
    </w:pPr>
  </w:style>
  <w:style w:type="character" w:customStyle="1" w:styleId="SignaturChar">
    <w:name w:val="Signatur Char"/>
    <w:basedOn w:val="Standardstycketeckensnitt"/>
    <w:link w:val="Signatur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5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D0530E33FF469DAB5CF93BDD52510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5166A39-C8E6-4AF0-88D0-F3AF78B24C15}"/>
      </w:docPartPr>
      <w:docPartBody>
        <w:p w:rsidR="00000000" w:rsidRDefault="00133006">
          <w:pPr>
            <w:pStyle w:val="77D0530E33FF469DAB5CF93BDD525100"/>
          </w:pPr>
          <w:r>
            <w:rPr>
              <w:rStyle w:val="Platshllartext"/>
            </w:rPr>
            <w:t>Välj ett byggblock.</w:t>
          </w:r>
        </w:p>
      </w:docPartBody>
    </w:docPart>
    <w:docPart>
      <w:docPartPr>
        <w:name w:val="D86AA09BDE5741249B1E1B316433B09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22E5F90-A6BC-4C62-985D-D54228697B1F}"/>
      </w:docPartPr>
      <w:docPartBody>
        <w:p w:rsidR="00000000" w:rsidRDefault="00133006">
          <w:pPr>
            <w:pStyle w:val="D86AA09BDE5741249B1E1B316433B09A"/>
          </w:pPr>
          <w:r>
            <w:t>[Ange datumet]</w:t>
          </w:r>
        </w:p>
      </w:docPartBody>
    </w:docPart>
    <w:docPart>
      <w:docPartPr>
        <w:name w:val="E88BE87D55434D15A3D5F3ACF61925A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BF61924-AE1C-40B3-85E4-4AA28BAF100C}"/>
      </w:docPartPr>
      <w:docPartBody>
        <w:p w:rsidR="00000000" w:rsidRDefault="00133006">
          <w:pPr>
            <w:pStyle w:val="E88BE87D55434D15A3D5F3ACF61925A8"/>
          </w:pPr>
          <w:r>
            <w:rPr>
              <w:rStyle w:val="Platshllartext"/>
            </w:rPr>
            <w:t>[Ange ditt namn]</w:t>
          </w:r>
        </w:p>
      </w:docPartBody>
    </w:docPart>
    <w:docPart>
      <w:docPartPr>
        <w:name w:val="8007D9E1B620490B9C194C2D0D1285E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B93255E-215D-477D-AE8A-EF3C667D8716}"/>
      </w:docPartPr>
      <w:docPartBody>
        <w:p w:rsidR="00000000" w:rsidRDefault="00133006">
          <w:pPr>
            <w:pStyle w:val="8007D9E1B620490B9C194C2D0D1285E1"/>
          </w:pPr>
          <w:r>
            <w:rPr>
              <w:rStyle w:val="Platshllartext"/>
              <w:color w:val="000000"/>
            </w:rPr>
            <w:t>[Ange ditt telefonnr]</w:t>
          </w:r>
        </w:p>
      </w:docPartBody>
    </w:docPart>
    <w:docPart>
      <w:docPartPr>
        <w:name w:val="7430BA69566B46E19D2B55CE1AD7769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3E4E56C-FF62-4511-9C15-D57FADE1BB8C}"/>
      </w:docPartPr>
      <w:docPartBody>
        <w:p w:rsidR="00000000" w:rsidRDefault="00133006">
          <w:pPr>
            <w:pStyle w:val="7430BA69566B46E19D2B55CE1AD7769E"/>
          </w:pPr>
          <w:r>
            <w:rPr>
              <w:rStyle w:val="Platshllartext"/>
              <w:color w:val="000000"/>
            </w:rPr>
            <w:t>[Ange din e-postadress]</w:t>
          </w:r>
        </w:p>
      </w:docPartBody>
    </w:docPart>
    <w:docPart>
      <w:docPartPr>
        <w:name w:val="94FF69DEC7244217B7D043234367D3C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CB1C55C-D1E5-49E3-BDBB-C39486AD4B5A}"/>
      </w:docPartPr>
      <w:docPartBody>
        <w:p w:rsidR="00000000" w:rsidRDefault="00133006">
          <w:pPr>
            <w:pStyle w:val="94FF69DEC7244217B7D043234367D3C3"/>
          </w:pPr>
          <w:r>
            <w:rPr>
              <w:rStyle w:val="Platshllartext"/>
              <w:color w:val="000000"/>
            </w:rPr>
            <w:t>[Ange din adress]</w:t>
          </w:r>
        </w:p>
      </w:docPartBody>
    </w:docPart>
    <w:docPart>
      <w:docPartPr>
        <w:name w:val="2F190715E0E2425986EA22887421DC8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7043928-54FA-451F-BE0F-DA0595B51211}"/>
      </w:docPartPr>
      <w:docPartBody>
        <w:p w:rsidR="00000000" w:rsidRDefault="00133006">
          <w:pPr>
            <w:pStyle w:val="2F190715E0E2425986EA22887421DC80"/>
          </w:pPr>
          <w:r>
            <w:rPr>
              <w:rStyle w:val="Platshllartext"/>
              <w:color w:val="000000"/>
            </w:rPr>
            <w:t>[Ange webbplats]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06"/>
    <w:rsid w:val="0013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rPr>
      <w:color w:val="808080"/>
    </w:rPr>
  </w:style>
  <w:style w:type="paragraph" w:customStyle="1" w:styleId="77D0530E33FF469DAB5CF93BDD525100">
    <w:name w:val="77D0530E33FF469DAB5CF93BDD525100"/>
  </w:style>
  <w:style w:type="paragraph" w:customStyle="1" w:styleId="D86AA09BDE5741249B1E1B316433B09A">
    <w:name w:val="D86AA09BDE5741249B1E1B316433B09A"/>
  </w:style>
  <w:style w:type="paragraph" w:customStyle="1" w:styleId="E88BE87D55434D15A3D5F3ACF61925A8">
    <w:name w:val="E88BE87D55434D15A3D5F3ACF61925A8"/>
  </w:style>
  <w:style w:type="paragraph" w:customStyle="1" w:styleId="8007D9E1B620490B9C194C2D0D1285E1">
    <w:name w:val="8007D9E1B620490B9C194C2D0D1285E1"/>
  </w:style>
  <w:style w:type="paragraph" w:customStyle="1" w:styleId="7430BA69566B46E19D2B55CE1AD7769E">
    <w:name w:val="7430BA69566B46E19D2B55CE1AD7769E"/>
  </w:style>
  <w:style w:type="paragraph" w:customStyle="1" w:styleId="94FF69DEC7244217B7D043234367D3C3">
    <w:name w:val="94FF69DEC7244217B7D043234367D3C3"/>
  </w:style>
  <w:style w:type="paragraph" w:customStyle="1" w:styleId="2F190715E0E2425986EA22887421DC80">
    <w:name w:val="2F190715E0E2425986EA22887421DC80"/>
  </w:style>
  <w:style w:type="paragraph" w:customStyle="1" w:styleId="BB63D4EAA5AF47848019511007B1C3D1">
    <w:name w:val="BB63D4EAA5AF47848019511007B1C3D1"/>
  </w:style>
  <w:style w:type="paragraph" w:customStyle="1" w:styleId="145D176D164944D8B29D3BE0076CD014">
    <w:name w:val="145D176D164944D8B29D3BE0076CD014"/>
  </w:style>
  <w:style w:type="paragraph" w:customStyle="1" w:styleId="11884B54E051455BBEE63507A461AEEE">
    <w:name w:val="11884B54E051455BBEE63507A461AEEE"/>
  </w:style>
  <w:style w:type="paragraph" w:customStyle="1" w:styleId="910C4C20E37741D4AD450F5109D4AF0B">
    <w:name w:val="910C4C20E37741D4AD450F5109D4AF0B"/>
  </w:style>
  <w:style w:type="paragraph" w:customStyle="1" w:styleId="3F4AA02092DF4EBCB7B62F5FA71CCD65">
    <w:name w:val="3F4AA02092DF4EBCB7B62F5FA71CCD65"/>
  </w:style>
  <w:style w:type="paragraph" w:customStyle="1" w:styleId="26C66D1E4FF149319E5A8042E69C67E9">
    <w:name w:val="26C66D1E4FF149319E5A8042E69C67E9"/>
  </w:style>
  <w:style w:type="paragraph" w:customStyle="1" w:styleId="5C64E86603C94BAAAA513E4FE15460D2">
    <w:name w:val="5C64E86603C94BAAAA513E4FE15460D2"/>
  </w:style>
  <w:style w:type="paragraph" w:customStyle="1" w:styleId="90331DBCD9C240448D3D8F0AEAEAB9EB">
    <w:name w:val="90331DBCD9C240448D3D8F0AEAEAB9EB"/>
  </w:style>
  <w:style w:type="paragraph" w:customStyle="1" w:styleId="F7CAA9B5AC1C4D2192B79385842F9A1A">
    <w:name w:val="F7CAA9B5AC1C4D2192B79385842F9A1A"/>
  </w:style>
  <w:style w:type="paragraph" w:customStyle="1" w:styleId="226E71E8867D418299D3CA19DB6B1F1F">
    <w:name w:val="226E71E8867D418299D3CA19DB6B1F1F"/>
  </w:style>
  <w:style w:type="paragraph" w:customStyle="1" w:styleId="36FC095634A645DE848CA1ACC103B17C">
    <w:name w:val="36FC095634A645DE848CA1ACC103B17C"/>
  </w:style>
  <w:style w:type="paragraph" w:customStyle="1" w:styleId="F6B7E71DA6EF4CA585D6AC6BA2C669F1">
    <w:name w:val="F6B7E71DA6EF4CA585D6AC6BA2C66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Mariatorget 1A</CompanyAddress>
  <CompanyPhone>0733710187</CompanyPhone>
  <CompanyFax/>
  <CompanyEmail>Christoffer.Nordvall@Beamonpeople.se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39EDCF5-0A73-40D1-BE43-0F1A69899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34</TotalTime>
  <Pages>1</Pages>
  <Words>119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Nordvall</dc:creator>
  <cp:lastModifiedBy>Spjutbjorn @-------</cp:lastModifiedBy>
  <cp:revision>5</cp:revision>
  <dcterms:created xsi:type="dcterms:W3CDTF">2017-01-28T13:00:00Z</dcterms:created>
  <dcterms:modified xsi:type="dcterms:W3CDTF">2017-01-28T13:37:00Z</dcterms:modified>
</cp:coreProperties>
</file>